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D02C12" w:rsidRDefault="003B1DB0" w:rsidP="003B1DB0">
      <w:pPr>
        <w:pStyle w:val="MotsCles"/>
        <w:rPr>
          <w:rFonts w:eastAsia="Calibri"/>
          <w:lang w:val="en-US" w:eastAsia="en-US"/>
        </w:rPr>
      </w:pPr>
      <w:r w:rsidRPr="00D02C1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D02C12" w:rsidRDefault="00FE1201" w:rsidP="00FE1201">
      <w:pPr>
        <w:pStyle w:val="Geographie"/>
        <w:rPr>
          <w:lang w:val="en-US"/>
        </w:rPr>
      </w:pPr>
      <w:r w:rsidRPr="00D02C12">
        <w:rPr>
          <w:lang w:val="en-US"/>
        </w:rPr>
        <w:t>Hossegor, Gondwana</w:t>
      </w:r>
    </w:p>
    <w:p w:rsidR="00FE1201" w:rsidRPr="00D02C12" w:rsidRDefault="00FE1201" w:rsidP="00FE1201">
      <w:pPr>
        <w:pStyle w:val="Periode"/>
        <w:rPr>
          <w:lang w:val="en-US"/>
        </w:rPr>
      </w:pPr>
      <w:r w:rsidRPr="00D02C1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 xml:space="preserve">exemples accomplis du </w:t>
      </w:r>
      <w:r w:rsidR="00D02C12">
        <w:t>« </w:t>
      </w:r>
      <w:r w:rsidRPr="00D24230">
        <w:t>naturalisme spiritual</w:t>
      </w:r>
      <w:r>
        <w:t>iste</w:t>
      </w:r>
      <w:r w:rsidR="00D02C12">
        <w:t> »</w:t>
      </w:r>
      <w:r>
        <w:t xml:space="preserve">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484C93" w:rsidRDefault="00484C93" w:rsidP="00FE0A74">
      <w:pPr>
        <w:pStyle w:val="Paragraphesansretrait"/>
      </w:pPr>
      <w:r>
        <w:t xml:space="preserve">Ceci est un « paragraphe » avec toute sorte de </w:t>
      </w:r>
      <w:r w:rsidR="00011B45">
        <w:t>« </w:t>
      </w:r>
      <w:r>
        <w:t>guillemets</w:t>
      </w:r>
      <w:r w:rsidR="00011B45">
        <w:t> »</w:t>
      </w:r>
      <w:r>
        <w:t xml:space="preserve"> qu'il faut transformer soit en guillemets ouvrants, </w:t>
      </w:r>
      <w:r w:rsidR="00955B00">
        <w:t>« </w:t>
      </w:r>
      <w:r>
        <w:t>soit en</w:t>
      </w:r>
      <w:r w:rsidR="00881CC1">
        <w:t> »</w:t>
      </w:r>
      <w:r>
        <w:t xml:space="preserve"> guillemets fermants.</w:t>
      </w:r>
      <w:r w:rsidR="007E7FAD">
        <w:t xml:space="preserve"> Et je « voudrais</w:t>
      </w:r>
      <w:r w:rsidR="003D339D">
        <w:t xml:space="preserve"> ajouter »</w:t>
      </w:r>
      <w:r w:rsidR="00287A39">
        <w:t xml:space="preserve"> quelque tests</w:t>
      </w:r>
      <w:r w:rsidR="007E7FAD">
        <w:t>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href=« 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E8A" w:rsidRDefault="00D07E8A" w:rsidP="008C21AB">
      <w:r>
        <w:separator/>
      </w:r>
    </w:p>
  </w:endnote>
  <w:endnote w:type="continuationSeparator" w:id="0">
    <w:p w:rsidR="00D07E8A" w:rsidRDefault="00D07E8A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E8A" w:rsidRDefault="00D07E8A" w:rsidP="008C21AB">
      <w:r>
        <w:separator/>
      </w:r>
    </w:p>
  </w:footnote>
  <w:footnote w:type="continuationSeparator" w:id="0">
    <w:p w:rsidR="00D07E8A" w:rsidRDefault="00D07E8A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1B45"/>
    <w:rsid w:val="00014654"/>
    <w:rsid w:val="000D2E4B"/>
    <w:rsid w:val="001C6554"/>
    <w:rsid w:val="001E5FDD"/>
    <w:rsid w:val="0024074F"/>
    <w:rsid w:val="00283F88"/>
    <w:rsid w:val="00287A39"/>
    <w:rsid w:val="002A1747"/>
    <w:rsid w:val="00346765"/>
    <w:rsid w:val="003A2040"/>
    <w:rsid w:val="003B1DB0"/>
    <w:rsid w:val="003D339D"/>
    <w:rsid w:val="00484C93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7E7FAD"/>
    <w:rsid w:val="00881CC1"/>
    <w:rsid w:val="008C21AB"/>
    <w:rsid w:val="0092284F"/>
    <w:rsid w:val="00951058"/>
    <w:rsid w:val="0095418F"/>
    <w:rsid w:val="00955B00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2C12"/>
    <w:rsid w:val="00D04536"/>
    <w:rsid w:val="00D07E8A"/>
    <w:rsid w:val="00D23EB9"/>
    <w:rsid w:val="00D24230"/>
    <w:rsid w:val="00D35C46"/>
    <w:rsid w:val="00E64B99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D02C12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02C12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D02C12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D02C12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D02C12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D02C12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D02C12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D02C12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D02C12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D02C12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D02C12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D02C12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D02C12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D02C12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D02C12"/>
  </w:style>
  <w:style w:type="paragraph" w:styleId="Notedebasdepage">
    <w:name w:val="footnote text"/>
    <w:basedOn w:val="Normal"/>
    <w:link w:val="NotedebasdepageCar"/>
    <w:rsid w:val="00D02C12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D02C12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D02C12"/>
  </w:style>
  <w:style w:type="paragraph" w:customStyle="1" w:styleId="Abstract">
    <w:name w:val="Abstract"/>
    <w:basedOn w:val="Resume"/>
    <w:next w:val="Normal"/>
    <w:rsid w:val="00D02C12"/>
  </w:style>
  <w:style w:type="character" w:customStyle="1" w:styleId="Affiliation">
    <w:name w:val="Affiliation"/>
    <w:rsid w:val="00D02C12"/>
  </w:style>
  <w:style w:type="paragraph" w:customStyle="1" w:styleId="Annexe">
    <w:name w:val="Annexe"/>
    <w:basedOn w:val="Normal"/>
    <w:rsid w:val="00D02C12"/>
  </w:style>
  <w:style w:type="character" w:styleId="Appelnotedebasdep">
    <w:name w:val="footnote reference"/>
    <w:semiHidden/>
    <w:rsid w:val="00D02C12"/>
    <w:rPr>
      <w:vertAlign w:val="superscript"/>
    </w:rPr>
  </w:style>
  <w:style w:type="character" w:customStyle="1" w:styleId="AuteurCar">
    <w:name w:val="Auteur Car"/>
    <w:basedOn w:val="Policepardfaut"/>
    <w:link w:val="Auteur"/>
    <w:rsid w:val="00D02C12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D02C12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D02C12"/>
  </w:style>
  <w:style w:type="paragraph" w:styleId="Bibliographie">
    <w:name w:val="Bibliography"/>
    <w:basedOn w:val="Normal"/>
    <w:rsid w:val="00D02C12"/>
  </w:style>
  <w:style w:type="character" w:customStyle="1" w:styleId="Caractredenotedebasdepage">
    <w:name w:val="Caractère de note de bas de page"/>
    <w:rsid w:val="00D02C12"/>
  </w:style>
  <w:style w:type="paragraph" w:styleId="Citation">
    <w:name w:val="Quote"/>
    <w:basedOn w:val="Normal"/>
    <w:next w:val="Normal"/>
    <w:link w:val="CitationCar"/>
    <w:qFormat/>
    <w:rsid w:val="00D02C12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D02C12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D02C12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D02C12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D02C12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D02C12"/>
  </w:style>
  <w:style w:type="paragraph" w:customStyle="1" w:styleId="CrditsIllustration">
    <w:name w:val="Crédits Illustration"/>
    <w:basedOn w:val="TitreIllustration"/>
    <w:next w:val="Normal"/>
    <w:rsid w:val="00D02C12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D02C12"/>
  </w:style>
  <w:style w:type="character" w:customStyle="1" w:styleId="TitreoeuvreCar">
    <w:name w:val="Titre oeuvre Car"/>
    <w:basedOn w:val="Policepardfaut"/>
    <w:link w:val="Titreoeuvre"/>
    <w:rsid w:val="00D02C12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D02C12"/>
  </w:style>
  <w:style w:type="paragraph" w:styleId="Titre">
    <w:name w:val="Title"/>
    <w:next w:val="Sous-titre"/>
    <w:link w:val="TitreCar"/>
    <w:qFormat/>
    <w:rsid w:val="00D02C12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D02C12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D02C12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D02C12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D02C12"/>
    <w:rPr>
      <w:sz w:val="20"/>
    </w:rPr>
  </w:style>
  <w:style w:type="paragraph" w:customStyle="1" w:styleId="Datepubli">
    <w:name w:val="Datepubli"/>
    <w:basedOn w:val="MotsCles"/>
    <w:next w:val="Normal"/>
    <w:rsid w:val="00D02C12"/>
  </w:style>
  <w:style w:type="paragraph" w:customStyle="1" w:styleId="Datepublipapier">
    <w:name w:val="Datepublipapier"/>
    <w:basedOn w:val="MotsCles"/>
    <w:next w:val="Datepubli"/>
    <w:rsid w:val="00D02C12"/>
  </w:style>
  <w:style w:type="paragraph" w:customStyle="1" w:styleId="Dedicace">
    <w:name w:val="Dedicace"/>
    <w:basedOn w:val="Normal"/>
    <w:rsid w:val="00D02C12"/>
  </w:style>
  <w:style w:type="paragraph" w:customStyle="1" w:styleId="DescriptionAuteur">
    <w:name w:val="Description Auteur"/>
    <w:basedOn w:val="Auteur"/>
    <w:link w:val="DescriptionAuteurCar"/>
    <w:rsid w:val="00D02C12"/>
  </w:style>
  <w:style w:type="character" w:customStyle="1" w:styleId="DescriptionAuteurCar">
    <w:name w:val="Description Auteur Car"/>
    <w:basedOn w:val="AuteurCar"/>
    <w:link w:val="DescriptionAuteur"/>
    <w:rsid w:val="00D02C12"/>
  </w:style>
  <w:style w:type="paragraph" w:customStyle="1" w:styleId="DroitsAuteur">
    <w:name w:val="Droits Auteur"/>
    <w:basedOn w:val="MotsCles"/>
    <w:rsid w:val="00D02C12"/>
  </w:style>
  <w:style w:type="paragraph" w:customStyle="1" w:styleId="Editeurscientifique">
    <w:name w:val="Editeur scientifique"/>
    <w:basedOn w:val="Auteur"/>
    <w:rsid w:val="00D02C12"/>
  </w:style>
  <w:style w:type="paragraph" w:customStyle="1" w:styleId="encadre">
    <w:name w:val="encadre"/>
    <w:basedOn w:val="Citation"/>
    <w:rsid w:val="00D02C12"/>
    <w:pPr>
      <w:shd w:val="clear" w:color="auto" w:fill="E0E0E0"/>
    </w:pPr>
  </w:style>
  <w:style w:type="paragraph" w:customStyle="1" w:styleId="Epigraphe">
    <w:name w:val="Epigraphe"/>
    <w:basedOn w:val="Normal"/>
    <w:rsid w:val="00D02C12"/>
    <w:pPr>
      <w:jc w:val="right"/>
    </w:pPr>
  </w:style>
  <w:style w:type="paragraph" w:customStyle="1" w:styleId="NDLR">
    <w:name w:val="NDLR"/>
    <w:basedOn w:val="Normal"/>
    <w:rsid w:val="00D02C12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D02C12"/>
  </w:style>
  <w:style w:type="character" w:customStyle="1" w:styleId="Fonction">
    <w:name w:val="Fonction"/>
    <w:basedOn w:val="Policepardfaut"/>
    <w:rsid w:val="00D02C12"/>
  </w:style>
  <w:style w:type="paragraph" w:customStyle="1" w:styleId="Periode">
    <w:name w:val="Periode"/>
    <w:basedOn w:val="MotsCles"/>
    <w:rsid w:val="00D02C12"/>
  </w:style>
  <w:style w:type="paragraph" w:customStyle="1" w:styleId="Geographie">
    <w:name w:val="Geographie"/>
    <w:basedOn w:val="Periode"/>
    <w:rsid w:val="00D02C12"/>
  </w:style>
  <w:style w:type="paragraph" w:customStyle="1" w:styleId="keywords">
    <w:name w:val="keywords"/>
    <w:basedOn w:val="MotsCles"/>
    <w:rsid w:val="00D02C12"/>
  </w:style>
  <w:style w:type="paragraph" w:customStyle="1" w:styleId="Langue">
    <w:name w:val="Langue"/>
    <w:basedOn w:val="MotsCles"/>
    <w:rsid w:val="00D02C12"/>
  </w:style>
  <w:style w:type="paragraph" w:customStyle="1" w:styleId="TitreIllustration">
    <w:name w:val="Titre Illustration"/>
    <w:basedOn w:val="Normal"/>
    <w:next w:val="Normal"/>
    <w:rsid w:val="00D02C12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D02C12"/>
    <w:rPr>
      <w:b w:val="0"/>
    </w:rPr>
  </w:style>
  <w:style w:type="character" w:styleId="Lienhypertexte">
    <w:name w:val="Hyperlink"/>
    <w:basedOn w:val="Policepardfaut"/>
    <w:rsid w:val="00D02C12"/>
    <w:rPr>
      <w:color w:val="0000FF"/>
      <w:u w:val="single"/>
    </w:rPr>
  </w:style>
  <w:style w:type="paragraph" w:customStyle="1" w:styleId="motscles0">
    <w:name w:val="motscles"/>
    <w:basedOn w:val="Normal"/>
    <w:rsid w:val="00D02C12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D02C12"/>
    <w:pPr>
      <w:spacing w:before="40" w:after="40"/>
      <w:ind w:left="567" w:right="567"/>
    </w:pPr>
  </w:style>
  <w:style w:type="paragraph" w:customStyle="1" w:styleId="ndla0">
    <w:name w:val="ndla"/>
    <w:basedOn w:val="Normal"/>
    <w:rsid w:val="00D02C12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D02C12"/>
  </w:style>
  <w:style w:type="paragraph" w:customStyle="1" w:styleId="NoticeBibliooeuvre">
    <w:name w:val="Notice Biblio oeuvre"/>
    <w:basedOn w:val="Titreoeuvre"/>
    <w:next w:val="Datepublioeuvre"/>
    <w:rsid w:val="00D02C12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D02C12"/>
  </w:style>
  <w:style w:type="paragraph" w:customStyle="1" w:styleId="Pagination">
    <w:name w:val="Pagination"/>
    <w:basedOn w:val="Titre"/>
    <w:rsid w:val="00D02C12"/>
    <w:rPr>
      <w:sz w:val="20"/>
    </w:rPr>
  </w:style>
  <w:style w:type="paragraph" w:customStyle="1" w:styleId="Palabrasclaves">
    <w:name w:val="Palabrasclaves"/>
    <w:basedOn w:val="keywords"/>
    <w:rsid w:val="00D02C12"/>
  </w:style>
  <w:style w:type="paragraph" w:customStyle="1" w:styleId="Paragraphesansretrait">
    <w:name w:val="Paragraphe sans retrait"/>
    <w:basedOn w:val="Normal"/>
    <w:rsid w:val="00D02C12"/>
    <w:pPr>
      <w:ind w:firstLine="0"/>
    </w:pPr>
  </w:style>
  <w:style w:type="character" w:customStyle="1" w:styleId="Prefixe">
    <w:name w:val="Prefixe"/>
    <w:basedOn w:val="Policepardfaut"/>
    <w:rsid w:val="00D02C12"/>
  </w:style>
  <w:style w:type="paragraph" w:customStyle="1" w:styleId="Puces">
    <w:name w:val="Puces"/>
    <w:basedOn w:val="Citation"/>
    <w:rsid w:val="00D02C12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D02C12"/>
  </w:style>
  <w:style w:type="paragraph" w:customStyle="1" w:styleId="Remerciements">
    <w:name w:val="Remerciements"/>
    <w:basedOn w:val="Normal"/>
    <w:rsid w:val="00D02C12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D02C12"/>
  </w:style>
  <w:style w:type="paragraph" w:customStyle="1" w:styleId="resume0">
    <w:name w:val="resume"/>
    <w:basedOn w:val="Normal"/>
    <w:rsid w:val="00D02C12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D02C12"/>
  </w:style>
  <w:style w:type="paragraph" w:customStyle="1" w:styleId="Riassunto">
    <w:name w:val="Riassunto"/>
    <w:basedOn w:val="Resume"/>
    <w:next w:val="Normal"/>
    <w:rsid w:val="00D02C12"/>
  </w:style>
  <w:style w:type="paragraph" w:customStyle="1" w:styleId="Schlagworter">
    <w:name w:val="Schlagworter"/>
    <w:basedOn w:val="MotsCles"/>
    <w:rsid w:val="00D02C12"/>
  </w:style>
  <w:style w:type="paragraph" w:customStyle="1" w:styleId="Separateur">
    <w:name w:val="Separateur"/>
    <w:basedOn w:val="Normal"/>
    <w:next w:val="Normal"/>
    <w:rsid w:val="00D02C12"/>
    <w:pPr>
      <w:jc w:val="center"/>
    </w:pPr>
  </w:style>
  <w:style w:type="character" w:customStyle="1" w:styleId="Site">
    <w:name w:val="Site"/>
    <w:basedOn w:val="Policepardfaut"/>
    <w:rsid w:val="00D02C12"/>
    <w:rPr>
      <w:rFonts w:cs="Times New Roman"/>
    </w:rPr>
  </w:style>
  <w:style w:type="paragraph" w:customStyle="1" w:styleId="Surtitre">
    <w:name w:val="Surtitre"/>
    <w:basedOn w:val="Sous-titre"/>
    <w:next w:val="Titre"/>
    <w:rsid w:val="00D02C12"/>
  </w:style>
  <w:style w:type="paragraph" w:customStyle="1" w:styleId="Themes">
    <w:name w:val="Themes"/>
    <w:basedOn w:val="MotsCles"/>
    <w:rsid w:val="00D02C12"/>
  </w:style>
  <w:style w:type="paragraph" w:customStyle="1" w:styleId="Titrestraduits">
    <w:name w:val="Titres traduits"/>
    <w:basedOn w:val="Titre"/>
    <w:rsid w:val="00D02C12"/>
  </w:style>
  <w:style w:type="paragraph" w:customStyle="1" w:styleId="Titelde">
    <w:name w:val="Titel (de)"/>
    <w:basedOn w:val="Titrestraduits"/>
    <w:next w:val="Auteur"/>
    <w:rsid w:val="00D02C12"/>
  </w:style>
  <w:style w:type="paragraph" w:customStyle="1" w:styleId="Titleen">
    <w:name w:val="Title (en)"/>
    <w:basedOn w:val="Titrestraduits"/>
    <w:next w:val="Auteur"/>
    <w:rsid w:val="00D02C12"/>
  </w:style>
  <w:style w:type="paragraph" w:customStyle="1" w:styleId="Titoloit">
    <w:name w:val="Titolo (it)"/>
    <w:basedOn w:val="Titrestraduits"/>
    <w:next w:val="Auteur"/>
    <w:rsid w:val="00D02C12"/>
  </w:style>
  <w:style w:type="paragraph" w:customStyle="1" w:styleId="Titrefr">
    <w:name w:val="Titre (fr)"/>
    <w:basedOn w:val="Titrestraduits"/>
    <w:next w:val="Auteur"/>
    <w:rsid w:val="00D02C12"/>
  </w:style>
  <w:style w:type="paragraph" w:customStyle="1" w:styleId="Tituloes">
    <w:name w:val="Titulo (es)"/>
    <w:basedOn w:val="Titrestraduits"/>
    <w:next w:val="Auteur"/>
    <w:rsid w:val="00D02C12"/>
  </w:style>
  <w:style w:type="paragraph" w:customStyle="1" w:styleId="Traducteur">
    <w:name w:val="Traducteur"/>
    <w:basedOn w:val="Auteur"/>
    <w:rsid w:val="00D02C12"/>
  </w:style>
  <w:style w:type="paragraph" w:customStyle="1" w:styleId="Zusammenfassung">
    <w:name w:val="Zusammenfassung"/>
    <w:basedOn w:val="Resume"/>
    <w:next w:val="Normal"/>
    <w:rsid w:val="00D02C12"/>
  </w:style>
  <w:style w:type="paragraph" w:customStyle="1" w:styleId="Parolechiave">
    <w:name w:val="Parolechiave"/>
    <w:basedOn w:val="MotsCles"/>
    <w:autoRedefine/>
    <w:rsid w:val="00D02C12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D02C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E2259-3E10-4A1A-A80B-93CD0688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1349</TotalTime>
  <Pages>4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11</cp:revision>
  <dcterms:created xsi:type="dcterms:W3CDTF">2014-07-29T08:44:00Z</dcterms:created>
  <dcterms:modified xsi:type="dcterms:W3CDTF">2014-08-21T10:12:00Z</dcterms:modified>
</cp:coreProperties>
</file>