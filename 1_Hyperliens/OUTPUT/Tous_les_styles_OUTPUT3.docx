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FE1201" w:rsidP="00FE1201">
      <w:pPr>
        <w:pStyle w:val="Titre"/>
      </w:pPr>
      <w:r>
        <w:t>Pratique du surf des mers chez les Mérovingiens du Pléistocène</w:t>
      </w:r>
      <w:r w:rsidR="000D2E4B">
        <w:t xml:space="preserve"> (Word)</w:t>
      </w:r>
    </w:p>
    <w:p w:rsidR="00BE25EE" w:rsidRDefault="003B1DB0" w:rsidP="003B1DB0">
      <w:pPr>
        <w:pStyle w:val="Surtitre"/>
      </w:pPr>
      <w:r>
        <w:t>Science improbable</w:t>
      </w:r>
    </w:p>
    <w:p w:rsidR="003B1DB0" w:rsidRDefault="003B1DB0" w:rsidP="003B1DB0">
      <w:pPr>
        <w:pStyle w:val="Sous-titre"/>
      </w:pPr>
      <w:r>
        <w:t>D'après les fossil</w:t>
      </w:r>
      <w:r w:rsidR="00FE1201">
        <w:t>e</w:t>
      </w:r>
      <w:r>
        <w:t>s de surf de la plage d'Hossegor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Default="00C65C60" w:rsidP="003B1DB0">
      <w:pPr>
        <w:pStyle w:val="DescriptionAuteur"/>
        <w:rPr>
          <w:rFonts w:eastAsia="Calibri"/>
          <w:color w:val="000000"/>
        </w:rPr>
      </w:pPr>
      <w:r>
        <w:rPr>
          <w:rFonts w:eastAsia="Calibri"/>
          <w:color w:val="000000"/>
        </w:rPr>
        <w:t>Laboratoire des Opérations Linguistiques, Université de Couvignon dans l'Aube</w:t>
      </w:r>
    </w:p>
    <w:p w:rsidR="00E86E62" w:rsidRPr="003B1DB0" w:rsidRDefault="00E86E62" w:rsidP="003B1DB0">
      <w:pPr>
        <w:pStyle w:val="DescriptionAuteur"/>
      </w:pPr>
      <w:r>
        <w:rPr>
          <w:rFonts w:eastAsia="Calibri"/>
          <w:color w:val="000000"/>
        </w:rPr>
        <w:t>La description d'auteur de Benoit Dedaux continue ici.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Default="003B1DB0" w:rsidP="003B1DB0">
      <w:pPr>
        <w:pStyle w:val="DescriptionAuteur"/>
      </w:pPr>
      <w:r w:rsidRPr="003B1DB0">
        <w:t>Swagg Institute</w:t>
      </w:r>
    </w:p>
    <w:p w:rsidR="00E86E62" w:rsidRPr="003B1DB0" w:rsidRDefault="00E86E62" w:rsidP="003B1DB0">
      <w:pPr>
        <w:pStyle w:val="DescriptionAuteur"/>
      </w:pPr>
      <w:r>
        <w:t>où on apprend les bases de l'art de se pavaner, ou "pavaning".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l’œuvre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l’œuvre commentée</w:t>
      </w:r>
    </w:p>
    <w:p w:rsidR="00FE1201" w:rsidRDefault="00FE1201" w:rsidP="00FE1201">
      <w:pPr>
        <w:pStyle w:val="NoticeBibliooeuvre"/>
      </w:pPr>
      <w:r w:rsidRPr="00FE1201">
        <w:t>Notice bibliographique de l’œuvre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l’œuvre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l’emprunt stylistique ayant</w:t>
      </w:r>
      <w:r>
        <w:t xml:space="preserve"> </w:t>
      </w:r>
      <w:r w:rsidRPr="003B1DB0">
        <w:t>donné à la musique congolaise une saveur fortement afro-cubaine.</w:t>
      </w:r>
    </w:p>
    <w:p w:rsidR="00E86E62" w:rsidRDefault="00E86E62" w:rsidP="00E86E62">
      <w:pPr>
        <w:pStyle w:val="Resume"/>
      </w:pPr>
      <w:r>
        <w:t>Suite du résumé,</w:t>
      </w:r>
    </w:p>
    <w:p w:rsidR="00E86E62" w:rsidRPr="00E86E62" w:rsidRDefault="00E86E62" w:rsidP="00E86E62">
      <w:pPr>
        <w:pStyle w:val="Resume"/>
      </w:pPr>
      <w:r>
        <w:t>et fin du résumé.</w:t>
      </w:r>
    </w:p>
    <w:p w:rsidR="003B1DB0" w:rsidRPr="00E86E62" w:rsidRDefault="003B1DB0" w:rsidP="003B1DB0">
      <w:pPr>
        <w:pStyle w:val="MotsCles"/>
        <w:rPr>
          <w:rFonts w:eastAsia="Calibri"/>
          <w:lang w:val="en-US" w:eastAsia="en-US"/>
        </w:rPr>
      </w:pPr>
      <w:r w:rsidRPr="00E86E62">
        <w:rPr>
          <w:rFonts w:eastAsia="Calibri"/>
          <w:lang w:val="en-US"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Pleistocene's </w:t>
      </w:r>
      <w:r w:rsidRPr="003B1DB0">
        <w:rPr>
          <w:lang w:val="en-US"/>
        </w:rPr>
        <w:t>Merovingians</w:t>
      </w:r>
    </w:p>
    <w:p w:rsid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="00E7298A">
        <w:rPr>
          <w:lang w:val="en-US"/>
        </w:rPr>
        <w:t>choice of characters;</w:t>
      </w:r>
    </w:p>
    <w:p w:rsidR="00E7298A" w:rsidRPr="00E7298A" w:rsidRDefault="00E7298A" w:rsidP="00E7298A">
      <w:pPr>
        <w:pStyle w:val="Abstract"/>
        <w:rPr>
          <w:lang w:val="en-US"/>
        </w:rPr>
      </w:pPr>
      <w:r>
        <w:rPr>
          <w:lang w:val="en-US"/>
        </w:rPr>
        <w:t>further abstract in this paragraph.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Pr="00E86E62" w:rsidRDefault="00FE1201" w:rsidP="00FE1201">
      <w:pPr>
        <w:pStyle w:val="Geographie"/>
        <w:rPr>
          <w:lang w:val="en-US"/>
        </w:rPr>
      </w:pPr>
      <w:r w:rsidRPr="00E86E62">
        <w:rPr>
          <w:lang w:val="en-US"/>
        </w:rPr>
        <w:t>Hossegor, Gondwana</w:t>
      </w:r>
    </w:p>
    <w:p w:rsidR="00FE1201" w:rsidRPr="00E86E62" w:rsidRDefault="00FE1201" w:rsidP="00FE1201">
      <w:pPr>
        <w:pStyle w:val="Periode"/>
        <w:rPr>
          <w:lang w:val="en-US"/>
        </w:rPr>
      </w:pPr>
      <w:r w:rsidRPr="00E86E62">
        <w:rPr>
          <w:lang w:val="en-US"/>
        </w:rPr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l’intérêt d’insérer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l'éditeur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lastRenderedPageBreak/>
        <w:t>Ceci est une note de l’auteur.</w:t>
      </w:r>
    </w:p>
    <w:p w:rsidR="00D35C46" w:rsidRDefault="00A724B3" w:rsidP="00A724B3">
      <w:pPr>
        <w:pStyle w:val="Remerciements"/>
      </w:pPr>
      <w:r w:rsidRPr="00A724B3">
        <w:t>Je remercie mon institution nourricière qui m’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l’heure.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FE0A74" w:rsidRDefault="00FE0A74" w:rsidP="00FE0A74">
      <w:pPr>
        <w:pStyle w:val="Paragraphesansretrait"/>
      </w:pPr>
      <w:r w:rsidRPr="00D24230"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 xml:space="preserve">iste » n’a rien d’une invention </w:t>
      </w:r>
      <w:r w:rsidRPr="00D24230">
        <w:t>huysmansienne. Il y a belle lurette qu’un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d’un avenir meilleur.</w:t>
      </w:r>
    </w:p>
    <w:p w:rsidR="00A724B3" w:rsidRPr="008C21AB" w:rsidRDefault="008C21AB" w:rsidP="008C21AB">
      <w:r w:rsidRPr="008C21AB">
        <w:t>Ce manifeste pour une œuvre à venir ne s’étaie de nul exemple littéraire convenable. Dostoïevsky évoqué est aussi vite récusé pour trop de socialisme. Reste à changer de champ référentiel, à quitter l’écriture pour la peinture, le texte pour l’image constituée comme prophéti</w:t>
      </w:r>
      <w:r w:rsidR="00641715">
        <w:t>que de ce qui aurait à advenir.</w:t>
      </w: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8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d’un « naturalisme spiritualiste » qui seul pourra régénér</w:t>
      </w:r>
      <w:r>
        <w:t>er l’art moderne.</w:t>
      </w:r>
    </w:p>
    <w:p w:rsidR="00A724B3" w:rsidRDefault="00D24230" w:rsidP="00690DA3">
      <w:r w:rsidRPr="00D24230">
        <w:t xml:space="preserve">Cependant, rappeler </w:t>
      </w:r>
      <w:r w:rsidRPr="00690DA3">
        <w:rPr>
          <w:b/>
        </w:rPr>
        <w:t>Ruskin</w:t>
      </w:r>
      <w:r w:rsidRPr="00D24230">
        <w:t xml:space="preserve"> manifes</w:t>
      </w:r>
      <w:r>
        <w:t xml:space="preserve">te aussi le propre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 xml:space="preserve">n ne pense foncièrement qu’à la </w:t>
      </w:r>
      <w:r w:rsidRPr="00D24230">
        <w:t xml:space="preserve">peinture italienne. C’est-à-dire à des </w:t>
      </w:r>
      <w:r w:rsidRPr="00690DA3">
        <w:rPr>
          <w:b/>
          <w:i/>
        </w:rPr>
        <w:t>Primitifs</w:t>
      </w:r>
      <w:r>
        <w:t xml:space="preserve"> qui, selon l’</w:t>
      </w:r>
      <w:hyperlink r:id="rId9" w:history="1">
        <w:r w:rsidRPr="001A1673">
          <w:rPr>
            <w:rStyle w:val="Lienhypertexte"/>
          </w:rPr>
          <w:t>historiographie</w:t>
        </w:r>
      </w:hyperlink>
      <w:r>
        <w:t xml:space="preserve"> </w:t>
      </w:r>
      <w:r w:rsidRPr="00D24230">
        <w:t xml:space="preserve">dominante, par leurs essais </w:t>
      </w:r>
      <w:hyperlink r:id="rId10" w:history="1">
        <w:r w:rsidRPr="001A1673">
          <w:rPr>
            <w:rStyle w:val="Lienhypertexte"/>
          </w:rPr>
          <w:t>balbutiants</w:t>
        </w:r>
      </w:hyperlink>
      <w:r w:rsidRPr="00D24230">
        <w:t xml:space="preserve"> auraient</w:t>
      </w:r>
      <w:r>
        <w:t xml:space="preserve"> </w:t>
      </w:r>
      <w:hyperlink r:id="rId11" w:anchor="tocto1n4" w:history="1">
        <w:r w:rsidRPr="001A1673">
          <w:rPr>
            <w:rStyle w:val="Lienhypertexte"/>
          </w:rPr>
          <w:t>ouvert</w:t>
        </w:r>
      </w:hyperlink>
      <w:r>
        <w:t xml:space="preserve"> la voie au progrès vers </w:t>
      </w:r>
      <w:r w:rsidRPr="00D24230">
        <w:t>le miracle de la Renaissance.</w:t>
      </w:r>
    </w:p>
    <w:p w:rsidR="000227B0" w:rsidRDefault="000227B0" w:rsidP="00690DA3">
      <w:r>
        <w:t xml:space="preserve">Ce paragraphe </w:t>
      </w:r>
      <w:hyperlink r:id="idm1683023472">
        <w:r w:rsidRPr="000227B0">
          <w:t>http://www.facebook.com</w:t>
        </w:r>
      </w:hyperlink>
      <w:r>
        <w:t xml:space="preserve"> contient </w:t>
      </w:r>
      <w:hyperlink r:id="idm1683022896">
        <w:r w:rsidRPr="000227B0">
          <w:t>https://what-if.xkcd.com/</w:t>
        </w:r>
      </w:hyperlink>
      <w:r>
        <w:t xml:space="preserve"> des liens </w:t>
      </w:r>
      <w:hyperlink r:id="idm1683022320">
        <w:r w:rsidRPr="000227B0">
          <w:t>ftp://85.119.170.8</w:t>
        </w:r>
      </w:hyperlink>
      <w:r>
        <w:t xml:space="preserve"> hypertextes de différente nature </w:t>
      </w:r>
      <w:hyperlink r:id="rId12" w:tgtFrame="_blank" w:history="1">
        <w:r>
          <w:rPr>
            <w:rStyle w:val="Lienhypertexte"/>
          </w:rPr>
          <w:t>ftp://85.119.170.8</w:t>
        </w:r>
      </w:hyperlink>
      <w:r>
        <w:t xml:space="preserve"> pour tester</w:t>
      </w:r>
      <w:r w:rsidR="0094631A">
        <w:t xml:space="preserve"> </w:t>
      </w:r>
      <w:hyperlink r:id="rId13" w:history="1">
        <w:r w:rsidR="0094631A" w:rsidRPr="00B020D1">
          <w:rPr>
            <w:rStyle w:val="Lienhypertexte"/>
          </w:rPr>
          <w:t>https://www.google.fr/search?q=facebook+the+cat+empire&amp;oq=facebook+the+cat+empire&amp;aqs=chrome..69i57j0j69i60l3j0.6433j0j4&amp;sourceid=chrome&amp;es_sm=93&amp;ie=UTF-8</w:t>
        </w:r>
      </w:hyperlink>
      <w:r w:rsidR="0094631A">
        <w:t xml:space="preserve"> des liens tant actifs que</w:t>
      </w:r>
      <w:r w:rsidR="002919CE">
        <w:t xml:space="preserve"> </w:t>
      </w:r>
      <w:hyperlink r:id="idm1683012664">
        <w:r w:rsidR="002919CE" w:rsidRPr="002919CE">
          <w:t>https://www.google.fr/search?q=facebooks+caravan+palace&amp;oq=facebooks+caravan+palace&amp;aqs=chrome..69i57j0l5.4071j0j7&amp;sourceid=chrome&amp;es_sm=93&amp;ie=UTF-8#q=facebook+caravan+palace</w:t>
        </w:r>
      </w:hyperlink>
      <w:r w:rsidR="002919CE">
        <w:t xml:space="preserve"> </w:t>
      </w:r>
      <w:r w:rsidR="0094631A">
        <w:t>désactivés</w:t>
      </w:r>
      <w:r w:rsidR="00D945FE">
        <w:t>, avec des liens</w:t>
      </w:r>
      <w:r w:rsidR="00F3280B">
        <w:t xml:space="preserve"> </w:t>
      </w:r>
      <w:hyperlink r:id="rId14" w:anchor="q=lucy+luc+besson&amp;start=10" w:history="1">
        <w:r w:rsidR="00F3280B" w:rsidRPr="00B020D1">
          <w:rPr>
            <w:rStyle w:val="Lienhypertexte"/>
          </w:rPr>
          <w:t>https://www.google.fr/search?q=lucy+luc+besson&amp;oq=lucy+l&amp;aqs=chrome.0.69i59j69i57j0l4.1696j0j7&amp;sourceid=chrome&amp;es_sm=93&amp;ie=UTF-8#q=lucy+luc+besson&amp;start=10</w:t>
        </w:r>
      </w:hyperlink>
      <w:r w:rsidR="00F3280B">
        <w:t xml:space="preserve"> </w:t>
      </w:r>
      <w:r w:rsidR="00D945FE">
        <w:t xml:space="preserve">toujours de plus en plus </w:t>
      </w:r>
      <w:hyperlink r:id="idm1683009424">
        <w:r w:rsidR="00D945FE" w:rsidRPr="00D945FE">
          <w:t>https://www.google.fr/search?q=facebook+the+cat+empire&amp;amp;oq=facebook+the+cat+empire&amp;amp;aqs=chrome..69i57j0j69i60l3j0.6433j0j4&amp;amp;sourceid=chrome&amp;amp;es_sm=93&amp;amp;ie=UTF-8#q=facebook+candy+crush&amp;start=10</w:t>
        </w:r>
      </w:hyperlink>
      <w:r w:rsidR="00D945FE">
        <w:t xml:space="preserve"> complexes.</w:t>
      </w:r>
    </w:p>
    <w:p w:rsidR="0067477A" w:rsidRDefault="0067477A" w:rsidP="0067477A">
      <w:pPr>
        <w:pStyle w:val="Titre2"/>
        <w:rPr>
          <w:rFonts w:eastAsia="Calibri"/>
        </w:rPr>
      </w:pPr>
      <w:r>
        <w:rPr>
          <w:rFonts w:eastAsia="Calibri"/>
        </w:rPr>
        <w:t>Grünewald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lastRenderedPageBreak/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FB1B61" w:rsidP="00ED5EC1">
      <w:pPr>
        <w:ind w:left="284" w:firstLine="0"/>
      </w:pPr>
      <w:r>
        <w:rPr>
          <w:noProof/>
        </w:rPr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r w:rsidRPr="00641715">
        <w:t>« S’il n’y a personne à l’arrêt, je ne m’arrête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d’un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L’engouement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l’absence relative de capital-risque et de financement d’entreprise.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lastRenderedPageBreak/>
        <w:t>Le biographe à la fois organise un récit et subvertit cette forme par l’excès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t>Permet d’indiquer des éléments de code HTML au sein du texte &lt;a href="http://socio-anthropologie.revues.org&gt; sans qu’ils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l’histoire et les dates</w:t>
      </w:r>
      <w:r>
        <w:rPr>
          <w:rStyle w:val="Appelnotedebasdep"/>
          <w:rFonts w:eastAsia="Calibri"/>
        </w:rPr>
        <w:footnoteReference w:id="1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l’Angelico</w:t>
      </w:r>
      <w:r w:rsidR="001D05FF">
        <w:rPr>
          <w:rStyle w:val="Appelnotedebasdep"/>
          <w:rFonts w:eastAsia="Calibri"/>
          <w:color w:val="000000"/>
        </w:rPr>
        <w:footnoteReference w:id="2"/>
      </w:r>
      <w:r w:rsidR="00283F88">
        <w:rPr>
          <w:rFonts w:eastAsia="Calibri"/>
          <w:color w:val="000000"/>
        </w:rPr>
        <w:t xml:space="preserve"> huysmansien n’est pas</w:t>
      </w:r>
      <w:r w:rsidR="001D05FF">
        <w:rPr>
          <w:rStyle w:val="Appelnotedebasdep"/>
          <w:rFonts w:eastAsia="Calibri"/>
          <w:color w:val="000000"/>
        </w:rPr>
        <w:footnoteReference w:id="3"/>
      </w:r>
      <w:r w:rsidR="00283F88">
        <w:rPr>
          <w:rFonts w:eastAsia="Calibri"/>
          <w:color w:val="000000"/>
        </w:rPr>
        <w:t xml:space="preserve"> contemporain</w:t>
      </w:r>
      <w:r w:rsidR="0017200F">
        <w:rPr>
          <w:rStyle w:val="Appeldenotedefin"/>
          <w:rFonts w:eastAsia="Calibri"/>
          <w:color w:val="000000"/>
        </w:rPr>
        <w:endnoteReference w:id="1"/>
      </w:r>
      <w:r w:rsidR="00283F88">
        <w:rPr>
          <w:rFonts w:eastAsia="Calibri"/>
          <w:color w:val="000000"/>
        </w:rPr>
        <w:t xml:space="preserve"> des premiers temps</w:t>
      </w:r>
      <w:r w:rsidR="0017200F">
        <w:rPr>
          <w:rStyle w:val="Appeldenotedefin"/>
          <w:rFonts w:eastAsia="Calibri"/>
          <w:color w:val="000000"/>
        </w:rPr>
        <w:endnoteReference w:id="2"/>
      </w:r>
      <w:r w:rsidR="00283F88">
        <w:rPr>
          <w:rFonts w:eastAsia="Calibri"/>
          <w:color w:val="000000"/>
        </w:rPr>
        <w:t xml:space="preserve"> de la Renaissance</w:t>
      </w:r>
      <w:r w:rsidR="00B36CAD">
        <w:rPr>
          <w:rStyle w:val="Appelnotedebasdep"/>
          <w:rFonts w:eastAsia="Calibri"/>
          <w:color w:val="000000"/>
        </w:rPr>
        <w:footnoteReference w:id="4"/>
      </w:r>
      <w:r w:rsidR="00283F88">
        <w:rPr>
          <w:rFonts w:eastAsia="Calibri"/>
          <w:color w:val="000000"/>
        </w:rPr>
        <w:t>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d'annexe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l’exportation comme à l’importation.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d'annexe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d'annexe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d’Arauco d’abord, puis à l’ensemble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B97" w:rsidRDefault="00B31B97" w:rsidP="008C21AB">
      <w:r>
        <w:separator/>
      </w:r>
    </w:p>
  </w:endnote>
  <w:endnote w:type="continuationSeparator" w:id="0">
    <w:p w:rsidR="00B31B97" w:rsidRDefault="00B31B97" w:rsidP="008C21AB">
      <w:r>
        <w:continuationSeparator/>
      </w:r>
    </w:p>
  </w:endnote>
  <w:endnote w:id="1">
    <w:p w:rsidR="0017200F" w:rsidRDefault="0017200F">
      <w:pPr>
        <w:pStyle w:val="Notedefin"/>
      </w:pPr>
      <w:r>
        <w:rPr>
          <w:rStyle w:val="Appeldenotedefin"/>
        </w:rPr>
        <w:endnoteRef/>
      </w:r>
      <w:r>
        <w:t xml:space="preserve"> Un lien actif </w:t>
      </w:r>
      <w:hyperlink r:id="rId1" w:history="1">
        <w:r w:rsidRPr="00771C6F">
          <w:rPr>
            <w:rStyle w:val="Lienhypertexte"/>
          </w:rPr>
          <w:t>http://www.sametmax.com</w:t>
        </w:r>
      </w:hyperlink>
      <w:r>
        <w:t xml:space="preserve"> dans une note de fin de document.</w:t>
      </w:r>
    </w:p>
  </w:endnote>
  <w:endnote w:id="2">
    <w:p w:rsidR="0017200F" w:rsidRDefault="0017200F">
      <w:pPr>
        <w:pStyle w:val="Notedefin"/>
      </w:pPr>
      <w:r>
        <w:rPr>
          <w:rStyle w:val="Appeldenotedefin"/>
        </w:rPr>
        <w:endnoteRef/>
      </w:r>
      <w:r>
        <w:t xml:space="preserve"> Un lien </w:t>
      </w:r>
      <w:r w:rsidR="00B632DF">
        <w:t>totalement inactif http://ww</w:t>
      </w:r>
      <w:r w:rsidR="00B632DF" w:rsidRPr="0017200F">
        <w:t>w.hteumeuleu.fr</w:t>
      </w:r>
      <w:r w:rsidR="00B632DF">
        <w:t xml:space="preserve"> </w:t>
      </w:r>
      <w:r>
        <w:t>dans une note de fin de document.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B97" w:rsidRDefault="00B31B97" w:rsidP="008C21AB">
      <w:r>
        <w:separator/>
      </w:r>
    </w:p>
  </w:footnote>
  <w:footnote w:type="continuationSeparator" w:id="0">
    <w:p w:rsidR="00B31B97" w:rsidRDefault="00B31B97" w:rsidP="008C21AB">
      <w:r>
        <w:continuationSeparator/>
      </w:r>
    </w:p>
  </w:footnote>
  <w:footnote w:id="1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</w:footnote>
  <w:footnote w:id="2">
    <w:p w:rsidR="001D05FF" w:rsidRDefault="001D05FF">
      <w:pPr>
        <w:pStyle w:val="Notedebasdepage"/>
      </w:pPr>
      <w:r>
        <w:rPr>
          <w:rStyle w:val="Appelnotedebasdep"/>
        </w:rPr>
        <w:footnoteRef/>
      </w:r>
      <w:r>
        <w:t xml:space="preserve"> Un lien actif </w:t>
      </w:r>
      <w:hyperlink r:id="rId1" w:history="1">
        <w:r w:rsidRPr="001D05FF">
          <w:rPr>
            <w:rStyle w:val="Lienhypertexte"/>
          </w:rPr>
          <w:t>http://fr.wikipedia.org</w:t>
        </w:r>
      </w:hyperlink>
      <w:r>
        <w:t xml:space="preserve"> dans une note de bas de page</w:t>
      </w:r>
    </w:p>
  </w:footnote>
  <w:footnote w:id="3">
    <w:p w:rsidR="001D05FF" w:rsidRDefault="001D05FF">
      <w:pPr>
        <w:pStyle w:val="Notedebasdepage"/>
      </w:pPr>
      <w:r>
        <w:rPr>
          <w:rStyle w:val="Appelnotedebasdep"/>
        </w:rPr>
        <w:footnoteRef/>
      </w:r>
      <w:r>
        <w:t xml:space="preserve"> Un lien inactif </w:t>
      </w:r>
      <w:hyperlink r:id="idm1682802840">
        <w:r w:rsidRPr="001D05FF">
          <w:t>www.stackoverflow.com</w:t>
        </w:r>
      </w:hyperlink>
      <w:r>
        <w:t xml:space="preserve"> dans une note de bas de page.</w:t>
      </w:r>
    </w:p>
  </w:footnote>
  <w:footnote w:id="4">
    <w:p w:rsidR="00B36CAD" w:rsidRDefault="00B36CAD">
      <w:pPr>
        <w:pStyle w:val="Notedebasdepage"/>
      </w:pPr>
      <w:r>
        <w:rPr>
          <w:rStyle w:val="Appelnotedebasdep"/>
        </w:rPr>
        <w:footnoteRef/>
      </w:r>
      <w:r>
        <w:t xml:space="preserve"> Un test avec un lien </w:t>
      </w:r>
      <w:hyperlink r:id="rId2" w:history="1">
        <w:r w:rsidRPr="00771C6F">
          <w:rPr>
            <w:rStyle w:val="Lienhypertexte"/>
          </w:rPr>
          <w:t>www.xkcd.com</w:t>
        </w:r>
      </w:hyperlink>
      <w:r>
        <w:t xml:space="preserve"> sans http.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4654"/>
    <w:rsid w:val="000227B0"/>
    <w:rsid w:val="00065EF0"/>
    <w:rsid w:val="000D2E4B"/>
    <w:rsid w:val="0017200F"/>
    <w:rsid w:val="001A1673"/>
    <w:rsid w:val="001D05FF"/>
    <w:rsid w:val="001E5FDD"/>
    <w:rsid w:val="0024074F"/>
    <w:rsid w:val="00283F88"/>
    <w:rsid w:val="002919CE"/>
    <w:rsid w:val="002A1747"/>
    <w:rsid w:val="00326A32"/>
    <w:rsid w:val="00346765"/>
    <w:rsid w:val="003A2040"/>
    <w:rsid w:val="003B1DB0"/>
    <w:rsid w:val="00423F39"/>
    <w:rsid w:val="00486F10"/>
    <w:rsid w:val="004D402E"/>
    <w:rsid w:val="004E724A"/>
    <w:rsid w:val="005136CC"/>
    <w:rsid w:val="0058199C"/>
    <w:rsid w:val="005B336F"/>
    <w:rsid w:val="00641715"/>
    <w:rsid w:val="00646D35"/>
    <w:rsid w:val="0067477A"/>
    <w:rsid w:val="00690DA3"/>
    <w:rsid w:val="006D65C4"/>
    <w:rsid w:val="006E371B"/>
    <w:rsid w:val="00766312"/>
    <w:rsid w:val="00774B56"/>
    <w:rsid w:val="008149D2"/>
    <w:rsid w:val="00820891"/>
    <w:rsid w:val="0084686D"/>
    <w:rsid w:val="008C21AB"/>
    <w:rsid w:val="0094631A"/>
    <w:rsid w:val="00951058"/>
    <w:rsid w:val="0095418F"/>
    <w:rsid w:val="009D67DC"/>
    <w:rsid w:val="009F7B99"/>
    <w:rsid w:val="00A43097"/>
    <w:rsid w:val="00A724B3"/>
    <w:rsid w:val="00AA3A83"/>
    <w:rsid w:val="00AC7149"/>
    <w:rsid w:val="00AF6D0D"/>
    <w:rsid w:val="00B31B97"/>
    <w:rsid w:val="00B36CAD"/>
    <w:rsid w:val="00B500E3"/>
    <w:rsid w:val="00B51BEB"/>
    <w:rsid w:val="00B632DF"/>
    <w:rsid w:val="00BC24FF"/>
    <w:rsid w:val="00BD33A1"/>
    <w:rsid w:val="00BE25EE"/>
    <w:rsid w:val="00C176E3"/>
    <w:rsid w:val="00C6247A"/>
    <w:rsid w:val="00C635A5"/>
    <w:rsid w:val="00C65C60"/>
    <w:rsid w:val="00C96F28"/>
    <w:rsid w:val="00CB2E5D"/>
    <w:rsid w:val="00CC2CB7"/>
    <w:rsid w:val="00CC348D"/>
    <w:rsid w:val="00D04536"/>
    <w:rsid w:val="00D23EB9"/>
    <w:rsid w:val="00D24230"/>
    <w:rsid w:val="00D35C46"/>
    <w:rsid w:val="00D945FE"/>
    <w:rsid w:val="00E44A81"/>
    <w:rsid w:val="00E7298A"/>
    <w:rsid w:val="00E86E62"/>
    <w:rsid w:val="00EC6833"/>
    <w:rsid w:val="00ED5EC1"/>
    <w:rsid w:val="00EE1876"/>
    <w:rsid w:val="00F22B26"/>
    <w:rsid w:val="00F3280B"/>
    <w:rsid w:val="00F354F7"/>
    <w:rsid w:val="00F96FB7"/>
    <w:rsid w:val="00FB1B61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E44A81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E44A81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E44A81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E44A81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E44A81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E44A81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E44A81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E44A81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E44A81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E44A81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E44A81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E44A81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E44A81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E44A81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E44A81"/>
  </w:style>
  <w:style w:type="paragraph" w:styleId="Notedebasdepage">
    <w:name w:val="footnote text"/>
    <w:basedOn w:val="Normal"/>
    <w:link w:val="NotedebasdepageCar"/>
    <w:rsid w:val="00E44A81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E44A81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E44A81"/>
  </w:style>
  <w:style w:type="paragraph" w:customStyle="1" w:styleId="Abstract">
    <w:name w:val="Abstract"/>
    <w:basedOn w:val="Resume"/>
    <w:next w:val="Normal"/>
    <w:rsid w:val="00E44A81"/>
  </w:style>
  <w:style w:type="character" w:customStyle="1" w:styleId="Affiliation">
    <w:name w:val="Affiliation"/>
    <w:rsid w:val="00E44A81"/>
  </w:style>
  <w:style w:type="paragraph" w:customStyle="1" w:styleId="Annexe">
    <w:name w:val="Annexe"/>
    <w:basedOn w:val="Normal"/>
    <w:rsid w:val="00E44A81"/>
  </w:style>
  <w:style w:type="character" w:styleId="Appelnotedebasdep">
    <w:name w:val="footnote reference"/>
    <w:semiHidden/>
    <w:rsid w:val="00E44A81"/>
    <w:rPr>
      <w:vertAlign w:val="superscript"/>
    </w:rPr>
  </w:style>
  <w:style w:type="character" w:customStyle="1" w:styleId="AuteurCar">
    <w:name w:val="Auteur Car"/>
    <w:basedOn w:val="Policepardfaut"/>
    <w:link w:val="Auteur"/>
    <w:rsid w:val="00E44A81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E44A81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E44A81"/>
  </w:style>
  <w:style w:type="paragraph" w:styleId="Bibliographie">
    <w:name w:val="Bibliography"/>
    <w:basedOn w:val="Normal"/>
    <w:rsid w:val="00E44A81"/>
  </w:style>
  <w:style w:type="character" w:customStyle="1" w:styleId="Caractredenotedebasdepage">
    <w:name w:val="Caractère de note de bas de page"/>
    <w:rsid w:val="00E44A81"/>
  </w:style>
  <w:style w:type="paragraph" w:styleId="Citation">
    <w:name w:val="Quote"/>
    <w:basedOn w:val="Normal"/>
    <w:next w:val="Normal"/>
    <w:link w:val="CitationCar"/>
    <w:qFormat/>
    <w:rsid w:val="00E44A81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E44A81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E44A81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E44A81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E44A81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E44A81"/>
  </w:style>
  <w:style w:type="paragraph" w:customStyle="1" w:styleId="CrditsIllustration">
    <w:name w:val="Crédits Illustration"/>
    <w:basedOn w:val="TitreIllustration"/>
    <w:next w:val="Normal"/>
    <w:rsid w:val="00E44A81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E44A81"/>
  </w:style>
  <w:style w:type="character" w:customStyle="1" w:styleId="TitreoeuvreCar">
    <w:name w:val="Titre oeuvre Car"/>
    <w:basedOn w:val="Policepardfaut"/>
    <w:link w:val="Titreoeuvre"/>
    <w:rsid w:val="00E44A81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E44A81"/>
  </w:style>
  <w:style w:type="paragraph" w:styleId="Titre">
    <w:name w:val="Title"/>
    <w:next w:val="Sous-titre"/>
    <w:link w:val="TitreCar"/>
    <w:qFormat/>
    <w:rsid w:val="00E44A81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E44A81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E44A81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E44A81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E44A81"/>
    <w:rPr>
      <w:sz w:val="20"/>
    </w:rPr>
  </w:style>
  <w:style w:type="paragraph" w:customStyle="1" w:styleId="Datepubli">
    <w:name w:val="Datepubli"/>
    <w:basedOn w:val="MotsCles"/>
    <w:next w:val="Normal"/>
    <w:rsid w:val="00E44A81"/>
  </w:style>
  <w:style w:type="paragraph" w:customStyle="1" w:styleId="Datepublipapier">
    <w:name w:val="Datepublipapier"/>
    <w:basedOn w:val="MotsCles"/>
    <w:next w:val="Datepubli"/>
    <w:rsid w:val="00E44A81"/>
  </w:style>
  <w:style w:type="paragraph" w:customStyle="1" w:styleId="Dedicace">
    <w:name w:val="Dedicace"/>
    <w:basedOn w:val="Normal"/>
    <w:rsid w:val="00E44A81"/>
  </w:style>
  <w:style w:type="paragraph" w:customStyle="1" w:styleId="DescriptionAuteur">
    <w:name w:val="Description Auteur"/>
    <w:basedOn w:val="Auteur"/>
    <w:link w:val="DescriptionAuteurCar"/>
    <w:rsid w:val="00E44A81"/>
  </w:style>
  <w:style w:type="character" w:customStyle="1" w:styleId="DescriptionAuteurCar">
    <w:name w:val="Description Auteur Car"/>
    <w:basedOn w:val="AuteurCar"/>
    <w:link w:val="DescriptionAuteur"/>
    <w:rsid w:val="00E44A81"/>
  </w:style>
  <w:style w:type="paragraph" w:customStyle="1" w:styleId="DroitsAuteur">
    <w:name w:val="Droits Auteur"/>
    <w:basedOn w:val="MotsCles"/>
    <w:rsid w:val="00E44A81"/>
  </w:style>
  <w:style w:type="paragraph" w:customStyle="1" w:styleId="Editeurscientifique">
    <w:name w:val="Editeur scientifique"/>
    <w:basedOn w:val="Auteur"/>
    <w:rsid w:val="00E44A81"/>
  </w:style>
  <w:style w:type="paragraph" w:customStyle="1" w:styleId="encadre">
    <w:name w:val="encadre"/>
    <w:basedOn w:val="Citation"/>
    <w:rsid w:val="00E44A81"/>
    <w:pPr>
      <w:shd w:val="clear" w:color="auto" w:fill="E0E0E0"/>
    </w:pPr>
  </w:style>
  <w:style w:type="paragraph" w:customStyle="1" w:styleId="Epigraphe">
    <w:name w:val="Epigraphe"/>
    <w:basedOn w:val="Normal"/>
    <w:rsid w:val="00E44A81"/>
    <w:pPr>
      <w:jc w:val="right"/>
    </w:pPr>
  </w:style>
  <w:style w:type="paragraph" w:customStyle="1" w:styleId="NDLR">
    <w:name w:val="NDLR"/>
    <w:basedOn w:val="Normal"/>
    <w:rsid w:val="00E44A81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E44A81"/>
  </w:style>
  <w:style w:type="character" w:customStyle="1" w:styleId="Fonction">
    <w:name w:val="Fonction"/>
    <w:basedOn w:val="Policepardfaut"/>
    <w:rsid w:val="00E44A81"/>
  </w:style>
  <w:style w:type="paragraph" w:customStyle="1" w:styleId="Periode">
    <w:name w:val="Periode"/>
    <w:basedOn w:val="MotsCles"/>
    <w:rsid w:val="00E44A81"/>
  </w:style>
  <w:style w:type="paragraph" w:customStyle="1" w:styleId="Geographie">
    <w:name w:val="Geographie"/>
    <w:basedOn w:val="Periode"/>
    <w:rsid w:val="00E44A81"/>
  </w:style>
  <w:style w:type="paragraph" w:customStyle="1" w:styleId="keywords">
    <w:name w:val="keywords"/>
    <w:basedOn w:val="MotsCles"/>
    <w:rsid w:val="00E44A81"/>
  </w:style>
  <w:style w:type="paragraph" w:customStyle="1" w:styleId="Langue">
    <w:name w:val="Langue"/>
    <w:basedOn w:val="MotsCles"/>
    <w:rsid w:val="00E44A81"/>
  </w:style>
  <w:style w:type="paragraph" w:customStyle="1" w:styleId="TitreIllustration">
    <w:name w:val="Titre Illustration"/>
    <w:basedOn w:val="Normal"/>
    <w:next w:val="Normal"/>
    <w:rsid w:val="00E44A81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E44A81"/>
    <w:rPr>
      <w:b w:val="0"/>
    </w:rPr>
  </w:style>
  <w:style w:type="character" w:styleId="Lienhypertexte">
    <w:name w:val="Hyperlink"/>
    <w:basedOn w:val="Policepardfaut"/>
    <w:rsid w:val="00E44A81"/>
    <w:rPr>
      <w:color w:val="0000FF"/>
      <w:u w:val="single"/>
    </w:rPr>
  </w:style>
  <w:style w:type="paragraph" w:customStyle="1" w:styleId="motscles0">
    <w:name w:val="motscles"/>
    <w:basedOn w:val="Normal"/>
    <w:rsid w:val="00E44A81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E44A81"/>
    <w:pPr>
      <w:spacing w:before="40" w:after="40"/>
      <w:ind w:left="567" w:right="567"/>
    </w:pPr>
  </w:style>
  <w:style w:type="paragraph" w:customStyle="1" w:styleId="ndla0">
    <w:name w:val="ndla"/>
    <w:basedOn w:val="Normal"/>
    <w:rsid w:val="00E44A81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E44A81"/>
  </w:style>
  <w:style w:type="paragraph" w:customStyle="1" w:styleId="NoticeBibliooeuvre">
    <w:name w:val="Notice Biblio oeuvre"/>
    <w:basedOn w:val="Titreoeuvre"/>
    <w:next w:val="Datepublioeuvre"/>
    <w:rsid w:val="00E44A81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E44A81"/>
  </w:style>
  <w:style w:type="paragraph" w:customStyle="1" w:styleId="Pagination">
    <w:name w:val="Pagination"/>
    <w:basedOn w:val="Titre"/>
    <w:rsid w:val="00E44A81"/>
    <w:rPr>
      <w:sz w:val="20"/>
    </w:rPr>
  </w:style>
  <w:style w:type="paragraph" w:customStyle="1" w:styleId="Palabrasclaves">
    <w:name w:val="Palabrasclaves"/>
    <w:basedOn w:val="keywords"/>
    <w:rsid w:val="00E44A81"/>
  </w:style>
  <w:style w:type="paragraph" w:customStyle="1" w:styleId="Paragraphesansretrait">
    <w:name w:val="Paragraphe sans retrait"/>
    <w:basedOn w:val="Normal"/>
    <w:rsid w:val="00E44A81"/>
    <w:pPr>
      <w:ind w:firstLine="0"/>
    </w:pPr>
  </w:style>
  <w:style w:type="character" w:customStyle="1" w:styleId="Prefixe">
    <w:name w:val="Prefixe"/>
    <w:basedOn w:val="Policepardfaut"/>
    <w:rsid w:val="00E44A81"/>
  </w:style>
  <w:style w:type="paragraph" w:customStyle="1" w:styleId="Puces">
    <w:name w:val="Puces"/>
    <w:basedOn w:val="Citation"/>
    <w:rsid w:val="00E44A81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E44A81"/>
  </w:style>
  <w:style w:type="paragraph" w:customStyle="1" w:styleId="Remerciements">
    <w:name w:val="Remerciements"/>
    <w:basedOn w:val="Normal"/>
    <w:rsid w:val="00E44A81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E44A81"/>
  </w:style>
  <w:style w:type="paragraph" w:customStyle="1" w:styleId="resume0">
    <w:name w:val="resume"/>
    <w:basedOn w:val="Normal"/>
    <w:rsid w:val="00E44A81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E44A81"/>
  </w:style>
  <w:style w:type="paragraph" w:customStyle="1" w:styleId="Riassunto">
    <w:name w:val="Riassunto"/>
    <w:basedOn w:val="Resume"/>
    <w:next w:val="Normal"/>
    <w:rsid w:val="00E44A81"/>
  </w:style>
  <w:style w:type="paragraph" w:customStyle="1" w:styleId="Schlagworter">
    <w:name w:val="Schlagworter"/>
    <w:basedOn w:val="MotsCles"/>
    <w:rsid w:val="00E44A81"/>
  </w:style>
  <w:style w:type="paragraph" w:customStyle="1" w:styleId="Separateur">
    <w:name w:val="Separateur"/>
    <w:basedOn w:val="Normal"/>
    <w:next w:val="Normal"/>
    <w:rsid w:val="00E44A81"/>
    <w:pPr>
      <w:jc w:val="center"/>
    </w:pPr>
  </w:style>
  <w:style w:type="character" w:customStyle="1" w:styleId="Site">
    <w:name w:val="Site"/>
    <w:basedOn w:val="Policepardfaut"/>
    <w:rsid w:val="00E44A81"/>
    <w:rPr>
      <w:rFonts w:cs="Times New Roman"/>
    </w:rPr>
  </w:style>
  <w:style w:type="paragraph" w:customStyle="1" w:styleId="Surtitre">
    <w:name w:val="Surtitre"/>
    <w:basedOn w:val="Sous-titre"/>
    <w:next w:val="Titre"/>
    <w:rsid w:val="00E44A81"/>
  </w:style>
  <w:style w:type="paragraph" w:customStyle="1" w:styleId="Themes">
    <w:name w:val="Themes"/>
    <w:basedOn w:val="MotsCles"/>
    <w:rsid w:val="00E44A81"/>
  </w:style>
  <w:style w:type="paragraph" w:customStyle="1" w:styleId="Titrestraduits">
    <w:name w:val="Titres traduits"/>
    <w:basedOn w:val="Titre"/>
    <w:rsid w:val="00E44A81"/>
  </w:style>
  <w:style w:type="paragraph" w:customStyle="1" w:styleId="Titelde">
    <w:name w:val="Titel (de)"/>
    <w:basedOn w:val="Titrestraduits"/>
    <w:next w:val="Auteur"/>
    <w:rsid w:val="00E44A81"/>
  </w:style>
  <w:style w:type="paragraph" w:customStyle="1" w:styleId="Titleen">
    <w:name w:val="Title (en)"/>
    <w:basedOn w:val="Titrestraduits"/>
    <w:next w:val="Auteur"/>
    <w:rsid w:val="00E44A81"/>
  </w:style>
  <w:style w:type="paragraph" w:customStyle="1" w:styleId="Titoloit">
    <w:name w:val="Titolo (it)"/>
    <w:basedOn w:val="Titrestraduits"/>
    <w:next w:val="Auteur"/>
    <w:rsid w:val="00E44A81"/>
  </w:style>
  <w:style w:type="paragraph" w:customStyle="1" w:styleId="Titrefr">
    <w:name w:val="Titre (fr)"/>
    <w:basedOn w:val="Titrestraduits"/>
    <w:next w:val="Auteur"/>
    <w:rsid w:val="00E44A81"/>
  </w:style>
  <w:style w:type="paragraph" w:customStyle="1" w:styleId="Tituloes">
    <w:name w:val="Titulo (es)"/>
    <w:basedOn w:val="Titrestraduits"/>
    <w:next w:val="Auteur"/>
    <w:rsid w:val="00E44A81"/>
  </w:style>
  <w:style w:type="paragraph" w:customStyle="1" w:styleId="Traducteur">
    <w:name w:val="Traducteur"/>
    <w:basedOn w:val="Auteur"/>
    <w:rsid w:val="00E44A81"/>
  </w:style>
  <w:style w:type="paragraph" w:customStyle="1" w:styleId="Zusammenfassung">
    <w:name w:val="Zusammenfassung"/>
    <w:basedOn w:val="Resume"/>
    <w:next w:val="Normal"/>
    <w:rsid w:val="00E44A81"/>
  </w:style>
  <w:style w:type="paragraph" w:customStyle="1" w:styleId="Parolechiave">
    <w:name w:val="Parolechiave"/>
    <w:basedOn w:val="MotsCles"/>
    <w:autoRedefine/>
    <w:rsid w:val="00E44A81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E44A81"/>
  </w:style>
  <w:style w:type="character" w:styleId="Lienhypertextesuivivisit">
    <w:name w:val="FollowedHyperlink"/>
    <w:basedOn w:val="Policepardfaut"/>
    <w:uiPriority w:val="99"/>
    <w:semiHidden/>
    <w:unhideWhenUsed/>
    <w:rsid w:val="00D945FE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D05F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05FF"/>
    <w:rPr>
      <w:rFonts w:ascii="Tahoma" w:eastAsia="Times New Roman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05FF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05FF"/>
    <w:rPr>
      <w:rFonts w:ascii="Times New Roman" w:eastAsia="Times New Roman" w:hAnsi="Times New Roman"/>
    </w:rPr>
  </w:style>
  <w:style w:type="character" w:styleId="Appeldenotedefin">
    <w:name w:val="endnote reference"/>
    <w:basedOn w:val="Policepardfaut"/>
    <w:uiPriority w:val="99"/>
    <w:semiHidden/>
    <w:unhideWhenUsed/>
    <w:rsid w:val="001D05F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Relationships xmlns="http://schemas.openxmlformats.org/package/2006/relationships">
  <Relationship Id="rId8" Type="http://schemas.openxmlformats.org/officeDocument/2006/relationships/hyperlink" Target="https://www.google.fr/" TargetMode="External"/>
  <Relationship Id="rId13" Type="http://schemas.openxmlformats.org/officeDocument/2006/relationships/hyperlink" Target="https://www.google.fr/search?q=facebook+the+cat+empire&amp;oq=facebook+the+cat+empire&amp;aqs=chrome..69i57j0j69i60l3j0.6433j0j4&amp;sourceid=chrome&amp;es_sm=93&amp;ie=UTF-8" TargetMode="Externa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hyperlink" Target="ftp://85.119.170.8" TargetMode="External"/>
  <Relationship Id="rId17" Type="http://schemas.openxmlformats.org/officeDocument/2006/relationships/theme" Target="theme/theme1.xml"/>
  <Relationship Id="rId2" Type="http://schemas.openxmlformats.org/officeDocument/2006/relationships/numbering" Target="numbering.xml"/>
  <Relationship Id="rId16" Type="http://schemas.openxmlformats.org/officeDocument/2006/relationships/fontTable" Target="fontTable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hyperlink" Target="http://paleo.revues.org/2107" TargetMode="External"/>
  <Relationship Id="rId5" Type="http://schemas.openxmlformats.org/officeDocument/2006/relationships/webSettings" Target="webSettings.xml"/>
  <Relationship Id="rId15" Type="http://schemas.openxmlformats.org/officeDocument/2006/relationships/image" Target="media/image1.jpeg"/>
  <Relationship Id="rId10" Type="http://schemas.openxmlformats.org/officeDocument/2006/relationships/hyperlink" Target="http://paleo.revues.org/2053" TargetMode="External"/>
  <Relationship Id="rId4" Type="http://schemas.openxmlformats.org/officeDocument/2006/relationships/settings" Target="settings.xml"/>
  <Relationship Id="rId9" Type="http://schemas.openxmlformats.org/officeDocument/2006/relationships/hyperlink" Target="http://www.openedition.org/" TargetMode="External"/>
  <Relationship Id="rId14" Type="http://schemas.openxmlformats.org/officeDocument/2006/relationships/hyperlink" Target="https://www.google.fr/search?q=lucy+luc+besson&amp;oq=lucy+l&amp;aqs=chrome.0.69i59j69i57j0l4.1696j0j7&amp;sourceid=chrome&amp;es_sm=93&amp;ie=UTF-8" TargetMode="External"/>
  <Relationship Id="idm1683023472" Type="http://schemas.openxmlformats.org/officeDocument/2006/relationships/hyperlink" Target="http://www.facebook.com" TargetMode="External"/>
  <Relationship Id="idm1683022896" Type="http://schemas.openxmlformats.org/officeDocument/2006/relationships/hyperlink" Target="https://what-if.xkcd.com/" TargetMode="External"/>
  <Relationship Id="idm1683022320" Type="http://schemas.openxmlformats.org/officeDocument/2006/relationships/hyperlink" Target="ftp://85.119.170.8" TargetMode="External"/>
  <Relationship Id="idm1683012664" Type="http://schemas.openxmlformats.org/officeDocument/2006/relationships/hyperlink" Target="https://www.google.fr/search?q=facebooks+caravan+palace&amp;oq=facebooks+caravan+palace&amp;aqs=chrome..69i57j0l5.4071j0j7&amp;sourceid=chrome&amp;es_sm=93&amp;ie=UTF-8#q=facebook+caravan+palace" TargetMode="External"/>
  <Relationship Id="idm1683009424" Type="http://schemas.openxmlformats.org/officeDocument/2006/relationships/hyperlink" Target="https://www.google.fr/search?q=facebook+the+cat+empire&amp;amp;oq=facebook+the+cat+empire&amp;amp;aqs=chrome..69i57j0j69i60l3j0.6433j0j4&amp;amp;sourceid=chrome&amp;amp;es_sm=93&amp;amp;ie=UTF-8#q=facebook+candy+crush&amp;start=10" TargetMode="External"/>
</Relationships>
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metmax.com" TargetMode="External"/></Relationships>
</file>

<file path=word/_rels/footnotes.xml.rels><Relationships xmlns="http://schemas.openxmlformats.org/package/2006/relationships">
  <Relationship Id="rId2" Type="http://schemas.openxmlformats.org/officeDocument/2006/relationships/hyperlink" Target="http://www.xkcd.com" TargetMode="External"/>
  <Relationship Id="rId1" Type="http://schemas.openxmlformats.org/officeDocument/2006/relationships/hyperlink" Target="http://fr.wikipedia.org" TargetMode="External"/>
  <Relationship Id="idm1682802840" Type="http://schemas.openxmlformats.org/officeDocument/2006/relationships/hyperlink" Target="http://www.stackoverflow.com" TargetMode="Externa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1B613-06D1-4B78-97D2-4F73C75CF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2776</TotalTime>
  <Pages>4</Pages>
  <Words>1003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20</cp:revision>
  <dcterms:created xsi:type="dcterms:W3CDTF">2014-07-29T08:44:00Z</dcterms:created>
  <dcterms:modified xsi:type="dcterms:W3CDTF">2014-08-07T14:14:00Z</dcterms:modified>
</cp:coreProperties>
</file>